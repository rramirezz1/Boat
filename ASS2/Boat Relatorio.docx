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36FCB" w14:textId="3675A349" w:rsidR="00D077E9" w:rsidRDefault="00AB02A7" w:rsidP="00D70D02">
      <w:r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13D89D2" wp14:editId="32E4FE4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82C40" id="Retângulo 3" o:spid="_x0000_s1026" alt="retângulo branco para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6882B370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D348FD2" w14:textId="3F293BB0" w:rsidR="00D077E9" w:rsidRDefault="00D077E9" w:rsidP="00AB02A7"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2E653E82" wp14:editId="618D882E">
                      <wp:extent cx="3528695" cy="190500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905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5EF68C" w14:textId="77777777" w:rsidR="00521339" w:rsidRDefault="00521339" w:rsidP="00212B1B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t>BOAT</w:t>
                                  </w:r>
                                </w:p>
                                <w:p w14:paraId="4EA1D8BB" w14:textId="16F2F99F" w:rsidR="00212B1B" w:rsidRDefault="00212B1B" w:rsidP="00212B1B">
                                  <w:pPr>
                                    <w:pStyle w:val="Ttulo"/>
                                    <w:spacing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Tiago Ramos nº47883</w:t>
                                  </w:r>
                                </w:p>
                                <w:p w14:paraId="1602ACA3" w14:textId="77777777" w:rsidR="00212B1B" w:rsidRDefault="00212B1B" w:rsidP="00212B1B">
                                  <w:pPr>
                                    <w:pStyle w:val="Ttulo"/>
                                    <w:spacing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122253B1" w14:textId="24FADC94" w:rsidR="00212B1B" w:rsidRPr="00212B1B" w:rsidRDefault="00212B1B" w:rsidP="00212B1B">
                                  <w:pPr>
                                    <w:pStyle w:val="Ttulo"/>
                                    <w:spacing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Professor Doutor Abel Gomes – Computação Gráfica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653E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" filled="f" stroked="f" strokeweight=".5pt">
                      <v:textbox>
                        <w:txbxContent>
                          <w:p w14:paraId="025EF68C" w14:textId="77777777" w:rsidR="00521339" w:rsidRDefault="00521339" w:rsidP="00212B1B">
                            <w:pPr>
                              <w:pStyle w:val="Ttulo"/>
                              <w:spacing w:after="0"/>
                            </w:pPr>
                            <w:r>
                              <w:t>BOAT</w:t>
                            </w:r>
                          </w:p>
                          <w:p w14:paraId="4EA1D8BB" w14:textId="16F2F99F" w:rsidR="00212B1B" w:rsidRDefault="00212B1B" w:rsidP="00212B1B">
                            <w:pPr>
                              <w:pStyle w:val="Ttulo"/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Tiago Ramos nº47883</w:t>
                            </w:r>
                          </w:p>
                          <w:p w14:paraId="1602ACA3" w14:textId="77777777" w:rsidR="00212B1B" w:rsidRDefault="00212B1B" w:rsidP="00212B1B">
                            <w:pPr>
                              <w:pStyle w:val="Ttulo"/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22253B1" w14:textId="24FADC94" w:rsidR="00212B1B" w:rsidRPr="00212B1B" w:rsidRDefault="00212B1B" w:rsidP="00212B1B">
                            <w:pPr>
                              <w:pStyle w:val="Ttulo"/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Professor Doutor Abel Gomes – Computação Gráfica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47E334C" w14:textId="77777777" w:rsidR="00D077E9" w:rsidRDefault="00D077E9" w:rsidP="00AB02A7"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2FB8B7F9" wp14:editId="5C76879F">
                      <wp:extent cx="1390918" cy="0"/>
                      <wp:effectExtent l="0" t="19050" r="19050" b="19050"/>
                      <wp:docPr id="5" name="Conexão Reta 5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3EAB245" id="Conexão Reta 5" o:spid="_x0000_s1026" alt="separad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7E6CCFC" w14:textId="77777777" w:rsidTr="005E62AA">
        <w:trPr>
          <w:trHeight w:val="72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92ABECE" w14:textId="3289B2C1" w:rsidR="00D077E9" w:rsidRDefault="00215CC0" w:rsidP="00AB02A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0B74D6BD" wp14:editId="679B53A1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164465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D90B54" w14:textId="2DAC7549" w:rsidR="00521339" w:rsidRPr="00521339" w:rsidRDefault="00521339" w:rsidP="00521339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</w:pPr>
                                  <w:r>
                                    <w:t xml:space="preserve">O objeto do barco foi desenvolvido através de um script de </w:t>
                                  </w:r>
                                  <w:proofErr w:type="spellStart"/>
                                  <w:r>
                                    <w:t>python</w:t>
                                  </w:r>
                                  <w:proofErr w:type="spellEnd"/>
                                  <w:r>
                                    <w:t xml:space="preserve"> em que as</w:t>
                                  </w:r>
                                  <w:r w:rsidRPr="00521339">
                                    <w:t xml:space="preserve"> faces do </w:t>
                                  </w:r>
                                  <w:r>
                                    <w:t>OBJ</w:t>
                                  </w:r>
                                  <w:r w:rsidRPr="00521339">
                                    <w:t xml:space="preserve"> são compostas por quatro vértices (quadrilátero) enquanto o objloader.cpp está feito para apenas carregar três vértices de cada face. O script.py é responsável por </w:t>
                                  </w:r>
                                  <w:proofErr w:type="gramStart"/>
                                  <w:r w:rsidRPr="00521339">
                                    <w:t>criar um novo</w:t>
                                  </w:r>
                                  <w:proofErr w:type="gramEnd"/>
                                  <w:r w:rsidRPr="00521339">
                                    <w:t xml:space="preserve"> </w:t>
                                  </w:r>
                                  <w:r>
                                    <w:t xml:space="preserve">OBJ </w:t>
                                  </w:r>
                                  <w:r w:rsidRPr="00521339">
                                    <w:t xml:space="preserve">que separa os quadriláteros do </w:t>
                                  </w:r>
                                  <w:r>
                                    <w:t>OBJ</w:t>
                                  </w:r>
                                  <w:r w:rsidRPr="00521339">
                                    <w:t xml:space="preserve"> em dois triângulos para o objloader.cpp já o conseguir carregar.</w:t>
                                  </w:r>
                                </w:p>
                                <w:p w14:paraId="37DC375C" w14:textId="1A948456" w:rsidR="00212B1B" w:rsidRDefault="00212B1B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B74D6BD" id="Caixa de Texto 2" o:spid="_x0000_s1027" type="#_x0000_t202" style="position:absolute;margin-left:8pt;margin-top:12.9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AflJzx3QAAAAkBAAAPAAAAAAAAAAAAAAAAAG4EAABkcnMvZG93bnJldi54bWxQSwUGAAAAAAQA&#10;BADzAAAAeAUAAAAA&#10;">
                      <v:textbox style="mso-fit-shape-to-text:t">
                        <w:txbxContent>
                          <w:p w14:paraId="4DD90B54" w14:textId="2DAC7549" w:rsidR="00521339" w:rsidRPr="00521339" w:rsidRDefault="00521339" w:rsidP="00521339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O objeto do barco foi desenvolvido através de um script de </w:t>
                            </w:r>
                            <w:proofErr w:type="spellStart"/>
                            <w:r>
                              <w:t>python</w:t>
                            </w:r>
                            <w:proofErr w:type="spellEnd"/>
                            <w:r>
                              <w:t xml:space="preserve"> em que as</w:t>
                            </w:r>
                            <w:r w:rsidRPr="00521339">
                              <w:t xml:space="preserve"> faces do </w:t>
                            </w:r>
                            <w:r>
                              <w:t>OBJ</w:t>
                            </w:r>
                            <w:r w:rsidRPr="00521339">
                              <w:t xml:space="preserve"> são compostas por quatro vértices (quadrilátero) enquanto o objloader.cpp está feito para apenas carregar três vértices de cada face. O script.py é responsável por </w:t>
                            </w:r>
                            <w:proofErr w:type="gramStart"/>
                            <w:r w:rsidRPr="00521339">
                              <w:t>criar um novo</w:t>
                            </w:r>
                            <w:proofErr w:type="gramEnd"/>
                            <w:r w:rsidRPr="00521339">
                              <w:t xml:space="preserve"> </w:t>
                            </w:r>
                            <w:r>
                              <w:t xml:space="preserve">OBJ </w:t>
                            </w:r>
                            <w:r w:rsidRPr="00521339">
                              <w:t xml:space="preserve">que separa os quadriláteros do </w:t>
                            </w:r>
                            <w:r>
                              <w:t>OBJ</w:t>
                            </w:r>
                            <w:r w:rsidRPr="00521339">
                              <w:t xml:space="preserve"> em dois triângulos para o objloader.cpp já o conseguir carregar.</w:t>
                            </w:r>
                          </w:p>
                          <w:p w14:paraId="37DC375C" w14:textId="1A948456" w:rsidR="00212B1B" w:rsidRDefault="00212B1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077E9" w14:paraId="4B197784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4B2244F646D94B808857F2DADABB530A"/>
              </w:placeholder>
              <w15:appearance w15:val="hidden"/>
            </w:sdtPr>
            <w:sdtContent>
              <w:p w14:paraId="6C52CBF7" w14:textId="7424FE5C" w:rsidR="00D077E9" w:rsidRDefault="005E62AA" w:rsidP="00AB02A7">
                <w:r>
                  <w:rPr>
                    <w:rStyle w:val="SubttuloCarter"/>
                    <w:b w:val="0"/>
                    <w:lang w:bidi="pt-PT"/>
                  </w:rPr>
                  <w:fldChar w:fldCharType="begin"/>
                </w:r>
                <w:r>
                  <w:rPr>
                    <w:rStyle w:val="SubttuloCarter"/>
                    <w:b w:val="0"/>
                    <w:lang w:bidi="pt-PT"/>
                  </w:rPr>
                  <w:instrText xml:space="preserve"> DATE  \@ "d MMMM"  \* MERGEFORMAT </w:instrText>
                </w:r>
                <w:r>
                  <w:rPr>
                    <w:rStyle w:val="SubttuloCarter"/>
                    <w:b w:val="0"/>
                    <w:lang w:bidi="pt-PT"/>
                  </w:rPr>
                  <w:fldChar w:fldCharType="separate"/>
                </w:r>
                <w:r w:rsidR="00521339">
                  <w:rPr>
                    <w:rStyle w:val="SubttuloCarter"/>
                    <w:b w:val="0"/>
                    <w:noProof/>
                    <w:lang w:bidi="pt-PT"/>
                  </w:rPr>
                  <w:t>2</w:t>
                </w:r>
                <w:r w:rsidR="00521339">
                  <w:rPr>
                    <w:rStyle w:val="SubttuloCarter"/>
                    <w:b w:val="0"/>
                    <w:noProof/>
                    <w:lang w:bidi="pt-PT"/>
                  </w:rPr>
                  <w:t>0</w:t>
                </w:r>
                <w:r w:rsidR="00521339">
                  <w:rPr>
                    <w:rStyle w:val="SubttuloCarter"/>
                    <w:b w:val="0"/>
                    <w:noProof/>
                    <w:lang w:bidi="pt-PT"/>
                  </w:rPr>
                  <w:t xml:space="preserve"> novembro</w:t>
                </w:r>
                <w:r>
                  <w:rPr>
                    <w:rStyle w:val="SubttuloCarter"/>
                    <w:b w:val="0"/>
                    <w:lang w:bidi="pt-PT"/>
                  </w:rPr>
                  <w:fldChar w:fldCharType="end"/>
                </w:r>
              </w:p>
            </w:sdtContent>
          </w:sdt>
          <w:p w14:paraId="3F67BCA4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pt-PT"/>
              </w:rPr>
              <mc:AlternateContent>
                <mc:Choice Requires="wps">
                  <w:drawing>
                    <wp:inline distT="0" distB="0" distL="0" distR="0" wp14:anchorId="4A3DD97E" wp14:editId="41CDA4D8">
                      <wp:extent cx="1493949" cy="0"/>
                      <wp:effectExtent l="0" t="19050" r="30480" b="19050"/>
                      <wp:docPr id="6" name="Conexão Reta 6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7D26E72" id="Conexão Reta 6" o:spid="_x0000_s1026" alt="separad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9BCA770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BB7DB20" w14:textId="66ACD6A9" w:rsidR="00D077E9" w:rsidRDefault="00212B1B" w:rsidP="00AB02A7">
            <w:r>
              <w:t>Computação Gráfica</w:t>
            </w:r>
          </w:p>
          <w:p w14:paraId="375E4207" w14:textId="0D9005A5" w:rsidR="00D077E9" w:rsidRDefault="00D077E9" w:rsidP="00AB02A7">
            <w:r w:rsidRPr="00B231E5">
              <w:rPr>
                <w:lang w:bidi="pt-PT"/>
              </w:rPr>
              <w:t xml:space="preserve">Da autoria de: </w:t>
            </w:r>
            <w:sdt>
              <w:sdtPr>
                <w:rPr>
                  <w:rFonts w:asciiTheme="majorHAnsi" w:eastAsiaTheme="majorEastAsia" w:hAnsiTheme="majorHAnsi" w:cstheme="majorBidi"/>
                  <w:bCs/>
                  <w:sz w:val="22"/>
                </w:rPr>
                <w:alias w:val="O Seu Nome"/>
                <w:tag w:val="O Seu Nome"/>
                <w:id w:val="-180584491"/>
                <w:placeholder>
                  <w:docPart w:val="98AF5E3635AF4ECDBB88FA3B0FF8B5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212B1B" w:rsidRPr="00212B1B">
                  <w:rPr>
                    <w:rFonts w:asciiTheme="majorHAnsi" w:eastAsiaTheme="majorEastAsia" w:hAnsiTheme="majorHAnsi" w:cstheme="majorBidi"/>
                    <w:bCs/>
                    <w:sz w:val="22"/>
                  </w:rPr>
                  <w:t xml:space="preserve"> Tiago Ramos nº47883</w:t>
                </w:r>
              </w:sdtContent>
            </w:sdt>
          </w:p>
          <w:p w14:paraId="3617D37F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37FDDE14" w14:textId="5A05FDC3" w:rsidR="0087605E" w:rsidRPr="00D70D02" w:rsidRDefault="00521339" w:rsidP="00AB02A7">
      <w:pPr>
        <w:spacing w:after="200"/>
      </w:pPr>
      <w:r w:rsidRPr="00521339">
        <w:drawing>
          <wp:anchor distT="0" distB="0" distL="114300" distR="114300" simplePos="0" relativeHeight="251665408" behindDoc="1" locked="0" layoutInCell="1" allowOverlap="1" wp14:anchorId="1BE4F349" wp14:editId="4A3EFDB7">
            <wp:simplePos x="0" y="0"/>
            <wp:positionH relativeFrom="margin">
              <wp:align>right</wp:align>
            </wp:positionH>
            <wp:positionV relativeFrom="paragraph">
              <wp:posOffset>2007870</wp:posOffset>
            </wp:positionV>
            <wp:extent cx="3451225" cy="2666365"/>
            <wp:effectExtent l="0" t="0" r="0" b="635"/>
            <wp:wrapTight wrapText="bothSides">
              <wp:wrapPolygon edited="0">
                <wp:start x="0" y="0"/>
                <wp:lineTo x="0" y="21451"/>
                <wp:lineTo x="21461" y="21451"/>
                <wp:lineTo x="21461" y="0"/>
                <wp:lineTo x="0" y="0"/>
              </wp:wrapPolygon>
            </wp:wrapTight>
            <wp:docPr id="7" name="Marcador de Posição de Conteúdo 6" descr="Uma imagem com embarcação, transporte, veículo, captura de ecrã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F6B6C630-05B7-B147-F560-19F65E5CDF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rcador de Posição de Conteúdo 6" descr="Uma imagem com embarcação, transporte, veículo, captura de ecrã&#10;&#10;Descrição gerada automaticamente">
                      <a:extLst>
                        <a:ext uri="{FF2B5EF4-FFF2-40B4-BE49-F238E27FC236}">
                          <a16:creationId xmlns:a16="http://schemas.microsoft.com/office/drawing/2014/main" id="{F6B6C630-05B7-B147-F560-19F65E5CDF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B1B"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0F4D6A" wp14:editId="783D3214">
                <wp:simplePos x="0" y="0"/>
                <wp:positionH relativeFrom="column">
                  <wp:posOffset>-745490</wp:posOffset>
                </wp:positionH>
                <wp:positionV relativeFrom="page">
                  <wp:posOffset>6316980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A6BB4" id="Retângulo 2" o:spid="_x0000_s1026" alt="retângulo colorido" style="position:absolute;margin-left:-58.7pt;margin-top:497.4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" fillcolor="#34aba2 [3206]" stroked="f" strokeweight="2pt">
                <w10:wrap anchory="page"/>
              </v:rect>
            </w:pict>
          </mc:Fallback>
        </mc:AlternateContent>
      </w:r>
      <w:r w:rsidR="00212B1B">
        <w:rPr>
          <w:noProof/>
        </w:rPr>
        <w:drawing>
          <wp:anchor distT="0" distB="0" distL="114300" distR="114300" simplePos="0" relativeHeight="251661312" behindDoc="1" locked="0" layoutInCell="1" allowOverlap="1" wp14:anchorId="4BBCBC8A" wp14:editId="53927F31">
            <wp:simplePos x="0" y="0"/>
            <wp:positionH relativeFrom="margin">
              <wp:posOffset>5173980</wp:posOffset>
            </wp:positionH>
            <wp:positionV relativeFrom="paragraph">
              <wp:posOffset>7666990</wp:posOffset>
            </wp:positionV>
            <wp:extent cx="1158240" cy="1158240"/>
            <wp:effectExtent l="0" t="0" r="3810" b="3810"/>
            <wp:wrapTight wrapText="bothSides">
              <wp:wrapPolygon edited="0">
                <wp:start x="0" y="0"/>
                <wp:lineTo x="0" y="21316"/>
                <wp:lineTo x="21316" y="21316"/>
                <wp:lineTo x="21316" y="0"/>
                <wp:lineTo x="0" y="0"/>
              </wp:wrapPolygon>
            </wp:wrapTight>
            <wp:docPr id="1382041918" name="Imagem 1" descr="Uma imagem com logótipo, Tipo de letra, símbol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41918" name="Imagem 1" descr="Uma imagem com logótipo, Tipo de letra, símbolo, Gráfico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605E" w:rsidRPr="00D70D02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A37A6" w14:textId="77777777" w:rsidR="008D7593" w:rsidRDefault="008D7593">
      <w:r>
        <w:separator/>
      </w:r>
    </w:p>
    <w:p w14:paraId="4DA5C9D3" w14:textId="77777777" w:rsidR="008D7593" w:rsidRDefault="008D7593"/>
  </w:endnote>
  <w:endnote w:type="continuationSeparator" w:id="0">
    <w:p w14:paraId="6734219E" w14:textId="77777777" w:rsidR="008D7593" w:rsidRDefault="008D7593">
      <w:r>
        <w:continuationSeparator/>
      </w:r>
    </w:p>
    <w:p w14:paraId="55FA8F53" w14:textId="77777777" w:rsidR="008D7593" w:rsidRDefault="008D75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E60CF" w14:textId="77777777" w:rsidR="00DF027C" w:rsidRDefault="00DF027C">
        <w:pPr>
          <w:pStyle w:val="Rodap"/>
          <w:jc w:val="center"/>
        </w:pPr>
        <w:r>
          <w:rPr>
            <w:lang w:bidi="pt-PT"/>
          </w:rPr>
          <w:fldChar w:fldCharType="begin"/>
        </w:r>
        <w:r>
          <w:rPr>
            <w:lang w:bidi="pt-PT"/>
          </w:rPr>
          <w:instrText xml:space="preserve"> PAGE   \* MERGEFORMAT </w:instrText>
        </w:r>
        <w:r>
          <w:rPr>
            <w:lang w:bidi="pt-PT"/>
          </w:rPr>
          <w:fldChar w:fldCharType="separate"/>
        </w:r>
        <w:r w:rsidR="00AB02A7">
          <w:rPr>
            <w:noProof/>
            <w:lang w:bidi="pt-PT"/>
          </w:rPr>
          <w:t>2</w:t>
        </w:r>
        <w:r>
          <w:rPr>
            <w:noProof/>
            <w:lang w:bidi="pt-PT"/>
          </w:rPr>
          <w:fldChar w:fldCharType="end"/>
        </w:r>
      </w:p>
    </w:sdtContent>
  </w:sdt>
  <w:p w14:paraId="0C64B573" w14:textId="77777777" w:rsidR="00DF027C" w:rsidRDefault="00DF02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5907C" w14:textId="77777777" w:rsidR="008D7593" w:rsidRDefault="008D7593">
      <w:r>
        <w:separator/>
      </w:r>
    </w:p>
    <w:p w14:paraId="5084D4EA" w14:textId="77777777" w:rsidR="008D7593" w:rsidRDefault="008D7593"/>
  </w:footnote>
  <w:footnote w:type="continuationSeparator" w:id="0">
    <w:p w14:paraId="0E369FF6" w14:textId="77777777" w:rsidR="008D7593" w:rsidRDefault="008D7593">
      <w:r>
        <w:continuationSeparator/>
      </w:r>
    </w:p>
    <w:p w14:paraId="60A369A5" w14:textId="77777777" w:rsidR="008D7593" w:rsidRDefault="008D75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49CC1481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60931E6" w14:textId="77777777" w:rsidR="00D077E9" w:rsidRDefault="00D077E9">
          <w:pPr>
            <w:pStyle w:val="Cabealho"/>
          </w:pPr>
        </w:p>
      </w:tc>
    </w:tr>
  </w:tbl>
  <w:p w14:paraId="353B6B6F" w14:textId="77777777" w:rsidR="00D077E9" w:rsidRDefault="00D077E9" w:rsidP="00D077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1D46"/>
    <w:multiLevelType w:val="hybridMultilevel"/>
    <w:tmpl w:val="5A20DF68"/>
    <w:lvl w:ilvl="0" w:tplc="4FB2B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2E2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663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04A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802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C6D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3E5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F0A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F25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5602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1B"/>
    <w:rsid w:val="0002482E"/>
    <w:rsid w:val="00050324"/>
    <w:rsid w:val="000A0150"/>
    <w:rsid w:val="000E63C9"/>
    <w:rsid w:val="00105059"/>
    <w:rsid w:val="00130E9D"/>
    <w:rsid w:val="00150A6D"/>
    <w:rsid w:val="00185B35"/>
    <w:rsid w:val="001F2BC8"/>
    <w:rsid w:val="001F5F6B"/>
    <w:rsid w:val="00212B1B"/>
    <w:rsid w:val="00215CC0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1339"/>
    <w:rsid w:val="005275F6"/>
    <w:rsid w:val="00572102"/>
    <w:rsid w:val="005E62AA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4ED4"/>
    <w:rsid w:val="0087605E"/>
    <w:rsid w:val="008B1FEE"/>
    <w:rsid w:val="008D7593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96299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009F96"/>
  <w15:docId w15:val="{60B56444-7C3F-433F-833E-BEBDEF55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te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te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te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te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ter">
    <w:name w:val="Título 1 Caráter"/>
    <w:basedOn w:val="Tipodeletrapredefinidodopargraf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arter"/>
    <w:uiPriority w:val="8"/>
    <w:unhideWhenUsed/>
    <w:rsid w:val="005037F0"/>
  </w:style>
  <w:style w:type="character" w:customStyle="1" w:styleId="CabealhoCarter">
    <w:name w:val="Cabeçalho Caráter"/>
    <w:basedOn w:val="Tipodeletrapredefinidodopargrafo"/>
    <w:link w:val="Cabealho"/>
    <w:uiPriority w:val="8"/>
    <w:rsid w:val="0093335D"/>
  </w:style>
  <w:style w:type="paragraph" w:styleId="Rodap">
    <w:name w:val="footer"/>
    <w:basedOn w:val="Normal"/>
    <w:link w:val="RodapCarter"/>
    <w:uiPriority w:val="99"/>
    <w:unhideWhenUsed/>
    <w:rsid w:val="005037F0"/>
  </w:style>
  <w:style w:type="character" w:customStyle="1" w:styleId="RodapCarter">
    <w:name w:val="Rodapé Caráter"/>
    <w:basedOn w:val="Tipodeletrapredefinidodopargraf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ter">
    <w:name w:val="Título 2 Caráter"/>
    <w:basedOn w:val="Tipodeletrapredefinidodopargraf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elha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unhideWhenUsed/>
    <w:rsid w:val="00D86945"/>
    <w:rPr>
      <w:color w:val="808080"/>
    </w:rPr>
  </w:style>
  <w:style w:type="paragraph" w:customStyle="1" w:styleId="Contedos">
    <w:name w:val="Conteúdos"/>
    <w:basedOn w:val="Normal"/>
    <w:link w:val="CarterdeContedos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terdeTextodenfase"/>
    <w:qFormat/>
    <w:rsid w:val="00DF027C"/>
  </w:style>
  <w:style w:type="character" w:customStyle="1" w:styleId="CarterdeContedos">
    <w:name w:val="Caráter de Conteúdos"/>
    <w:basedOn w:val="Tipodeletrapredefinidodopargrafo"/>
    <w:link w:val="Contedos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terdeTextodenfase">
    <w:name w:val="Caráter de Texto de Ênfase"/>
    <w:basedOn w:val="Tipodeletrapredefinidodopargraf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grafodaLista">
    <w:name w:val="List Paragraph"/>
    <w:basedOn w:val="Normal"/>
    <w:uiPriority w:val="34"/>
    <w:qFormat/>
    <w:rsid w:val="00521339"/>
    <w:pPr>
      <w:spacing w:line="240" w:lineRule="auto"/>
      <w:ind w:left="720"/>
      <w:contextualSpacing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1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go\AppData\Roaming\Microsoft\Template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2244F646D94B808857F2DADABB53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57D17E-27C0-4A02-A6BF-1B3DED1CEF40}"/>
      </w:docPartPr>
      <w:docPartBody>
        <w:p w:rsidR="00DD4375" w:rsidRDefault="00000000">
          <w:pPr>
            <w:pStyle w:val="4B2244F646D94B808857F2DADABB530A"/>
          </w:pPr>
          <w:r w:rsidRPr="00D86945">
            <w:rPr>
              <w:rStyle w:val="SubttuloCarter"/>
              <w:b/>
              <w:lang w:bidi="pt-PT"/>
            </w:rPr>
            <w:fldChar w:fldCharType="begin"/>
          </w:r>
          <w:r w:rsidRPr="00D86945">
            <w:rPr>
              <w:rStyle w:val="SubttuloCarter"/>
              <w:lang w:bidi="pt-PT"/>
            </w:rPr>
            <w:instrText xml:space="preserve"> DATE  \@ "MMMM d"  \* MERGEFORMAT </w:instrText>
          </w:r>
          <w:r w:rsidRPr="00D86945">
            <w:rPr>
              <w:rStyle w:val="SubttuloCarter"/>
              <w:b/>
              <w:lang w:bidi="pt-PT"/>
            </w:rPr>
            <w:fldChar w:fldCharType="separate"/>
          </w:r>
          <w:r>
            <w:rPr>
              <w:rStyle w:val="SubttuloCarter"/>
              <w:lang w:bidi="pt-PT"/>
            </w:rPr>
            <w:t>outubro 26</w:t>
          </w:r>
          <w:r w:rsidRPr="00D86945">
            <w:rPr>
              <w:rStyle w:val="SubttuloCarter"/>
              <w:b/>
              <w:lang w:bidi="pt-PT"/>
            </w:rPr>
            <w:fldChar w:fldCharType="end"/>
          </w:r>
        </w:p>
      </w:docPartBody>
    </w:docPart>
    <w:docPart>
      <w:docPartPr>
        <w:name w:val="98AF5E3635AF4ECDBB88FA3B0FF8B5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500C70-80A8-4C0E-B7C0-34772F752753}"/>
      </w:docPartPr>
      <w:docPartBody>
        <w:p w:rsidR="00DD4375" w:rsidRDefault="00000000">
          <w:pPr>
            <w:pStyle w:val="98AF5E3635AF4ECDBB88FA3B0FF8B581"/>
          </w:pPr>
          <w:r>
            <w:rPr>
              <w:lang w:bidi="pt-PT"/>
            </w:rPr>
            <w:t>O 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D2"/>
    <w:rsid w:val="000805D2"/>
    <w:rsid w:val="005E7DC5"/>
    <w:rsid w:val="00DD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arte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:lang w:eastAsia="en-US"/>
      <w14:ligatures w14:val="none"/>
    </w:rPr>
  </w:style>
  <w:style w:type="character" w:customStyle="1" w:styleId="SubttuloCarter">
    <w:name w:val="Subtítulo Caráter"/>
    <w:basedOn w:val="Tipodeletrapredefinidodopargrafo"/>
    <w:link w:val="Subttulo"/>
    <w:uiPriority w:val="2"/>
    <w:rPr>
      <w:caps/>
      <w:color w:val="44546A" w:themeColor="text2"/>
      <w:spacing w:val="20"/>
      <w:kern w:val="0"/>
      <w:sz w:val="32"/>
      <w:lang w:eastAsia="en-US"/>
      <w14:ligatures w14:val="none"/>
    </w:rPr>
  </w:style>
  <w:style w:type="paragraph" w:customStyle="1" w:styleId="4B2244F646D94B808857F2DADABB530A">
    <w:name w:val="4B2244F646D94B808857F2DADABB530A"/>
  </w:style>
  <w:style w:type="paragraph" w:customStyle="1" w:styleId="98AF5E3635AF4ECDBB88FA3B0FF8B581">
    <w:name w:val="98AF5E3635AF4ECDBB88FA3B0FF8B5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 Tiago Ramos nº47883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18</TotalTime>
  <Pages>1</Pages>
  <Words>20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Tiago Ramos</dc:creator>
  <cp:keywords/>
  <cp:lastModifiedBy>Tiago Ramos</cp:lastModifiedBy>
  <cp:revision>2</cp:revision>
  <cp:lastPrinted>2006-08-01T17:47:00Z</cp:lastPrinted>
  <dcterms:created xsi:type="dcterms:W3CDTF">2023-10-26T00:46:00Z</dcterms:created>
  <dcterms:modified xsi:type="dcterms:W3CDTF">2023-11-22T20:35:00Z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